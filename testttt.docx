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2D" w:rsidRDefault="00654F40">
      <w:r>
        <w:t>L;’l’;’;</w:t>
      </w:r>
      <w:r w:rsidR="00E173EB">
        <w:t>gfdgfdgfdhfdss</w:t>
      </w:r>
    </w:p>
    <w:p w:rsidR="00E173EB" w:rsidRDefault="00E173EB">
      <w:r>
        <w:t>hgfdhfd</w:t>
      </w:r>
      <w:bookmarkStart w:id="0" w:name="_GoBack"/>
      <w:bookmarkEnd w:id="0"/>
    </w:p>
    <w:sectPr w:rsidR="00E1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2D"/>
    <w:rsid w:val="00654F40"/>
    <w:rsid w:val="007D5B2D"/>
    <w:rsid w:val="00E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8F07"/>
  <w15:chartTrackingRefBased/>
  <w15:docId w15:val="{A2EA6652-50D2-4630-9103-50804FCB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8EE89643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Tang</dc:creator>
  <cp:keywords/>
  <dc:description/>
  <cp:lastModifiedBy>Kristopher Tang</cp:lastModifiedBy>
  <cp:revision>3</cp:revision>
  <dcterms:created xsi:type="dcterms:W3CDTF">2018-03-05T21:15:00Z</dcterms:created>
  <dcterms:modified xsi:type="dcterms:W3CDTF">2018-03-05T21:17:00Z</dcterms:modified>
</cp:coreProperties>
</file>